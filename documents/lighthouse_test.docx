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F1BF3" w14:textId="621B681D" w:rsidR="00FA60FC" w:rsidRPr="00FD6289" w:rsidRDefault="005601D4" w:rsidP="006743F3">
      <w:pPr>
        <w:pStyle w:val="Overskrift1"/>
        <w:tabs>
          <w:tab w:val="right" w:pos="6797"/>
        </w:tabs>
        <w:rPr>
          <w:rFonts w:ascii="Arial Black" w:hAnsi="Arial Black"/>
        </w:rPr>
      </w:pPr>
      <w:r>
        <w:rPr>
          <w:rFonts w:ascii="Arial Black" w:hAnsi="Arial Black"/>
        </w:rPr>
        <w:t>Lighthouse test af madvigux.dk</w:t>
      </w:r>
    </w:p>
    <w:p w14:paraId="253042C6" w14:textId="77777777" w:rsidR="000E0A1F" w:rsidRPr="00FA60FC" w:rsidRDefault="000E0A1F" w:rsidP="00FA60FC"/>
    <w:p w14:paraId="477E6565" w14:textId="7C5B3325" w:rsidR="00FA60FC" w:rsidRPr="00FA60FC" w:rsidRDefault="005601D4" w:rsidP="00FD6289">
      <w:proofErr w:type="spellStart"/>
      <w:r>
        <w:t>Lighthouse</w:t>
      </w:r>
      <w:proofErr w:type="spellEnd"/>
      <w:r>
        <w:t xml:space="preserve"> på alle sider af MadvigUX.dk</w:t>
      </w:r>
    </w:p>
    <w:p w14:paraId="5704A7C3" w14:textId="2BF360E5" w:rsidR="00C96622" w:rsidRDefault="005601D4" w:rsidP="00FD6289">
      <w:pPr>
        <w:pStyle w:val="Overskrift21"/>
      </w:pPr>
      <w:r>
        <w:t>Screenshots af lighthouse test</w:t>
      </w:r>
    </w:p>
    <w:p w14:paraId="68A4B609" w14:textId="521B8A3D" w:rsidR="00624359" w:rsidRDefault="00624359" w:rsidP="00DD33BA">
      <w:pPr>
        <w:tabs>
          <w:tab w:val="left" w:pos="1530"/>
        </w:tabs>
      </w:pPr>
    </w:p>
    <w:p w14:paraId="059332BC" w14:textId="7B0E1156" w:rsidR="005601D4" w:rsidRDefault="005601D4" w:rsidP="00DD33BA">
      <w:pPr>
        <w:tabs>
          <w:tab w:val="left" w:pos="1530"/>
        </w:tabs>
      </w:pPr>
    </w:p>
    <w:p w14:paraId="7B932E5D" w14:textId="5C881FB0" w:rsidR="005601D4" w:rsidRDefault="005601D4" w:rsidP="005601D4">
      <w:pPr>
        <w:pStyle w:val="Overskrift21"/>
      </w:pPr>
      <w:r>
        <w:t>index.html</w:t>
      </w:r>
      <w:r w:rsidR="00381A06">
        <w:br/>
      </w:r>
      <w:r w:rsidR="00381A06">
        <w:br/>
      </w:r>
    </w:p>
    <w:p w14:paraId="65BC158A" w14:textId="147765AC" w:rsidR="005601D4" w:rsidRDefault="005601D4" w:rsidP="00DD33BA">
      <w:pPr>
        <w:tabs>
          <w:tab w:val="left" w:pos="1530"/>
        </w:tabs>
      </w:pPr>
      <w:r>
        <w:rPr>
          <w:noProof/>
        </w:rPr>
        <w:drawing>
          <wp:inline distT="0" distB="0" distL="0" distR="0" wp14:anchorId="4384378C" wp14:editId="67754630">
            <wp:extent cx="2972762" cy="3240000"/>
            <wp:effectExtent l="0" t="0" r="0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led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6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8AD" w14:textId="0099E04E" w:rsidR="005601D4" w:rsidRDefault="005601D4" w:rsidP="00DD33BA">
      <w:pPr>
        <w:tabs>
          <w:tab w:val="left" w:pos="1530"/>
        </w:tabs>
      </w:pPr>
    </w:p>
    <w:p w14:paraId="44697A0E" w14:textId="13869A3E" w:rsidR="005601D4" w:rsidRDefault="005601D4" w:rsidP="005601D4">
      <w:pPr>
        <w:pStyle w:val="Overskrift21"/>
      </w:pPr>
      <w:r>
        <w:lastRenderedPageBreak/>
        <w:t>TEMA01.html</w:t>
      </w:r>
      <w:r w:rsidR="00381A06">
        <w:br/>
      </w:r>
      <w:r w:rsidR="00381A06">
        <w:br/>
      </w:r>
    </w:p>
    <w:p w14:paraId="2A3EC071" w14:textId="1B0CC308" w:rsidR="005601D4" w:rsidRDefault="005601D4" w:rsidP="00DD33BA">
      <w:pPr>
        <w:tabs>
          <w:tab w:val="left" w:pos="1530"/>
        </w:tabs>
      </w:pPr>
      <w:r>
        <w:rPr>
          <w:noProof/>
        </w:rPr>
        <w:drawing>
          <wp:inline distT="0" distB="0" distL="0" distR="0" wp14:anchorId="7E798EA9" wp14:editId="4F62F82A">
            <wp:extent cx="2972770" cy="3240000"/>
            <wp:effectExtent l="0" t="0" r="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2C03A" wp14:editId="4AD401CB">
            <wp:extent cx="2972770" cy="3240000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led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B1A6" w14:textId="354C0E30" w:rsidR="005601D4" w:rsidRDefault="005601D4" w:rsidP="00DD33BA">
      <w:pPr>
        <w:tabs>
          <w:tab w:val="left" w:pos="1530"/>
        </w:tabs>
      </w:pPr>
    </w:p>
    <w:p w14:paraId="67EF8CC9" w14:textId="77777777" w:rsidR="00381A06" w:rsidRDefault="00381A06">
      <w:pPr>
        <w:rPr>
          <w:rFonts w:eastAsiaTheme="majorEastAsia" w:cstheme="majorBidi"/>
          <w:b/>
          <w:bCs/>
          <w:caps/>
          <w:color w:val="000000" w:themeColor="text1"/>
          <w:szCs w:val="26"/>
        </w:rPr>
      </w:pPr>
      <w:r>
        <w:br w:type="page"/>
      </w:r>
    </w:p>
    <w:p w14:paraId="5B425BA5" w14:textId="425592DA" w:rsidR="005601D4" w:rsidRDefault="005601D4" w:rsidP="005601D4">
      <w:pPr>
        <w:pStyle w:val="Overskrift21"/>
      </w:pPr>
      <w:r>
        <w:lastRenderedPageBreak/>
        <w:t>tema02.html</w:t>
      </w:r>
    </w:p>
    <w:p w14:paraId="41C91BF5" w14:textId="1BC2BA63" w:rsidR="005601D4" w:rsidRDefault="005601D4" w:rsidP="00DD33BA">
      <w:pPr>
        <w:tabs>
          <w:tab w:val="left" w:pos="1530"/>
        </w:tabs>
      </w:pPr>
    </w:p>
    <w:p w14:paraId="18751B98" w14:textId="0ABADEDF" w:rsidR="005601D4" w:rsidRDefault="005601D4" w:rsidP="00DD33BA">
      <w:pPr>
        <w:tabs>
          <w:tab w:val="left" w:pos="1530"/>
        </w:tabs>
      </w:pPr>
      <w:r>
        <w:rPr>
          <w:noProof/>
        </w:rPr>
        <w:drawing>
          <wp:inline distT="0" distB="0" distL="0" distR="0" wp14:anchorId="765D57AA" wp14:editId="76968F2E">
            <wp:extent cx="2972770" cy="3240000"/>
            <wp:effectExtent l="0" t="0" r="0" b="0"/>
            <wp:docPr id="8" name="Billede 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&#10;&#10;Automatisk genereret beskrivels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4DA38" wp14:editId="3597B05E">
            <wp:extent cx="2972770" cy="3240000"/>
            <wp:effectExtent l="0" t="0" r="0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led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DE6E" w14:textId="52A473EC" w:rsidR="005601D4" w:rsidRDefault="005601D4" w:rsidP="005601D4">
      <w:pPr>
        <w:pStyle w:val="Overskrift21"/>
      </w:pPr>
      <w:r>
        <w:lastRenderedPageBreak/>
        <w:t>tema03.html</w:t>
      </w:r>
      <w:r w:rsidR="00381A06">
        <w:br/>
      </w:r>
      <w:r w:rsidR="00381A06">
        <w:br/>
      </w:r>
    </w:p>
    <w:p w14:paraId="01DBDBB2" w14:textId="6254EB88" w:rsidR="005601D4" w:rsidRDefault="005601D4" w:rsidP="00DD33BA">
      <w:pPr>
        <w:tabs>
          <w:tab w:val="left" w:pos="1530"/>
        </w:tabs>
      </w:pPr>
      <w:r>
        <w:rPr>
          <w:noProof/>
        </w:rPr>
        <w:drawing>
          <wp:inline distT="0" distB="0" distL="0" distR="0" wp14:anchorId="011B65DE" wp14:editId="0972E57D">
            <wp:extent cx="2972770" cy="3240000"/>
            <wp:effectExtent l="0" t="0" r="0" b="0"/>
            <wp:docPr id="10" name="Billede 1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&#10;&#10;Automatisk genereret beskrivels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CB6DE" wp14:editId="5F449E77">
            <wp:extent cx="2972770" cy="324000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ed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BD86" w14:textId="0C4DA276" w:rsidR="005601D4" w:rsidRDefault="005601D4" w:rsidP="00DD33BA">
      <w:pPr>
        <w:tabs>
          <w:tab w:val="left" w:pos="1530"/>
        </w:tabs>
      </w:pPr>
    </w:p>
    <w:p w14:paraId="5E1EFDE5" w14:textId="77777777" w:rsidR="00381A06" w:rsidRDefault="00381A06">
      <w:pPr>
        <w:rPr>
          <w:rFonts w:eastAsiaTheme="majorEastAsia" w:cstheme="majorBidi"/>
          <w:b/>
          <w:bCs/>
          <w:caps/>
          <w:color w:val="000000" w:themeColor="text1"/>
          <w:szCs w:val="26"/>
        </w:rPr>
      </w:pPr>
      <w:r>
        <w:br w:type="page"/>
      </w:r>
    </w:p>
    <w:p w14:paraId="51011956" w14:textId="66802BD8" w:rsidR="005601D4" w:rsidRDefault="005601D4" w:rsidP="005601D4">
      <w:pPr>
        <w:pStyle w:val="Overskrift21"/>
      </w:pPr>
      <w:r>
        <w:lastRenderedPageBreak/>
        <w:t>tema04.html</w:t>
      </w:r>
    </w:p>
    <w:p w14:paraId="195E481C" w14:textId="3235D6CE" w:rsidR="005601D4" w:rsidRDefault="005601D4" w:rsidP="00DD33BA">
      <w:pPr>
        <w:tabs>
          <w:tab w:val="left" w:pos="1530"/>
        </w:tabs>
      </w:pPr>
    </w:p>
    <w:p w14:paraId="567E5927" w14:textId="6472D4D0" w:rsidR="005601D4" w:rsidRDefault="005601D4" w:rsidP="00DD33BA">
      <w:pPr>
        <w:tabs>
          <w:tab w:val="left" w:pos="1530"/>
        </w:tabs>
      </w:pPr>
      <w:r>
        <w:rPr>
          <w:noProof/>
        </w:rPr>
        <w:drawing>
          <wp:inline distT="0" distB="0" distL="0" distR="0" wp14:anchorId="245B2B0C" wp14:editId="11E007E0">
            <wp:extent cx="2972770" cy="3240000"/>
            <wp:effectExtent l="0" t="0" r="0" b="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F299" w14:textId="77777777" w:rsidR="00381A06" w:rsidRDefault="00381A06">
      <w:pPr>
        <w:rPr>
          <w:rFonts w:eastAsiaTheme="majorEastAsia" w:cstheme="majorBidi"/>
          <w:b/>
          <w:bCs/>
          <w:caps/>
          <w:color w:val="000000" w:themeColor="text1"/>
          <w:szCs w:val="26"/>
        </w:rPr>
      </w:pPr>
      <w:r>
        <w:br w:type="page"/>
      </w:r>
    </w:p>
    <w:p w14:paraId="2C804517" w14:textId="65FF20C4" w:rsidR="005601D4" w:rsidRDefault="005601D4" w:rsidP="005601D4">
      <w:pPr>
        <w:pStyle w:val="Overskrift21"/>
      </w:pPr>
      <w:r>
        <w:lastRenderedPageBreak/>
        <w:t>tema05.html</w:t>
      </w:r>
    </w:p>
    <w:p w14:paraId="50717AC9" w14:textId="0185EC75" w:rsidR="005601D4" w:rsidRDefault="005601D4" w:rsidP="00DD33BA">
      <w:pPr>
        <w:tabs>
          <w:tab w:val="left" w:pos="1530"/>
        </w:tabs>
      </w:pPr>
    </w:p>
    <w:p w14:paraId="09CCF942" w14:textId="7C35F1B7" w:rsidR="005601D4" w:rsidRDefault="005601D4" w:rsidP="00DD33BA">
      <w:pPr>
        <w:tabs>
          <w:tab w:val="left" w:pos="1530"/>
        </w:tabs>
      </w:pPr>
      <w:r>
        <w:rPr>
          <w:noProof/>
        </w:rPr>
        <w:drawing>
          <wp:inline distT="0" distB="0" distL="0" distR="0" wp14:anchorId="4455B56E" wp14:editId="178871DD">
            <wp:extent cx="2972770" cy="3240000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ed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6F15E" wp14:editId="71503FAD">
            <wp:extent cx="2972770" cy="3240000"/>
            <wp:effectExtent l="0" t="0" r="0" b="0"/>
            <wp:docPr id="14" name="Billede 1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tekst&#10;&#10;Automatisk genereret beskrivels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BB1A" w14:textId="119F8092" w:rsidR="005601D4" w:rsidRDefault="005601D4" w:rsidP="005601D4">
      <w:pPr>
        <w:pStyle w:val="Overskrift21"/>
        <w:rPr>
          <w:lang w:val="en-US"/>
        </w:rPr>
      </w:pPr>
      <w:r w:rsidRPr="005601D4">
        <w:rPr>
          <w:lang w:val="en-US"/>
        </w:rPr>
        <w:lastRenderedPageBreak/>
        <w:t>tema0</w:t>
      </w:r>
      <w:r w:rsidRPr="005601D4">
        <w:rPr>
          <w:lang w:val="en-US"/>
        </w:rPr>
        <w:t>6</w:t>
      </w:r>
      <w:r w:rsidRPr="005601D4">
        <w:rPr>
          <w:lang w:val="en-US"/>
        </w:rPr>
        <w:t>.html</w:t>
      </w:r>
    </w:p>
    <w:p w14:paraId="2F14223A" w14:textId="77777777" w:rsidR="00381A06" w:rsidRPr="005601D4" w:rsidRDefault="00381A06" w:rsidP="005601D4">
      <w:pPr>
        <w:pStyle w:val="Overskrift21"/>
        <w:rPr>
          <w:lang w:val="en-US"/>
        </w:rPr>
      </w:pPr>
    </w:p>
    <w:p w14:paraId="18C9A398" w14:textId="408AD5DA" w:rsidR="005601D4" w:rsidRPr="005601D4" w:rsidRDefault="005601D4" w:rsidP="00DD33BA">
      <w:pPr>
        <w:tabs>
          <w:tab w:val="left" w:pos="153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9CE8F" wp14:editId="21C9568C">
            <wp:extent cx="2972770" cy="3240000"/>
            <wp:effectExtent l="0" t="0" r="0" b="0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led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93AF52C" wp14:editId="68D5B716">
            <wp:extent cx="2972770" cy="3240000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led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64E9" w14:textId="298C1587" w:rsidR="005601D4" w:rsidRPr="005601D4" w:rsidRDefault="005601D4" w:rsidP="00DD33BA">
      <w:pPr>
        <w:tabs>
          <w:tab w:val="left" w:pos="1530"/>
        </w:tabs>
        <w:rPr>
          <w:lang w:val="en-US"/>
        </w:rPr>
      </w:pPr>
    </w:p>
    <w:p w14:paraId="0F8C8B9F" w14:textId="254F987D" w:rsidR="005601D4" w:rsidRPr="005601D4" w:rsidRDefault="005601D4" w:rsidP="005601D4">
      <w:pPr>
        <w:pStyle w:val="Overskrift21"/>
        <w:rPr>
          <w:lang w:val="en-US"/>
        </w:rPr>
      </w:pPr>
      <w:r w:rsidRPr="005601D4">
        <w:rPr>
          <w:lang w:val="en-US"/>
        </w:rPr>
        <w:lastRenderedPageBreak/>
        <w:t>about</w:t>
      </w:r>
      <w:r w:rsidRPr="005601D4">
        <w:rPr>
          <w:lang w:val="en-US"/>
        </w:rPr>
        <w:t>.html</w:t>
      </w:r>
    </w:p>
    <w:p w14:paraId="7999C933" w14:textId="21490F2C" w:rsidR="005601D4" w:rsidRDefault="005601D4" w:rsidP="005601D4">
      <w:pPr>
        <w:pStyle w:val="Overskrift2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EA9D62" wp14:editId="5BA4B32B">
            <wp:extent cx="2972770" cy="3240000"/>
            <wp:effectExtent l="0" t="0" r="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led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2ADA" w14:textId="77777777" w:rsidR="00381A06" w:rsidRDefault="00381A06">
      <w:pPr>
        <w:rPr>
          <w:rFonts w:eastAsiaTheme="majorEastAsia" w:cstheme="majorBidi"/>
          <w:b/>
          <w:bCs/>
          <w:caps/>
          <w:color w:val="000000" w:themeColor="text1"/>
          <w:szCs w:val="26"/>
          <w:lang w:val="en-US"/>
        </w:rPr>
      </w:pPr>
      <w:r>
        <w:rPr>
          <w:lang w:val="en-US"/>
        </w:rPr>
        <w:br w:type="page"/>
      </w:r>
    </w:p>
    <w:p w14:paraId="582F52E6" w14:textId="14F3A07F" w:rsidR="005601D4" w:rsidRPr="005601D4" w:rsidRDefault="00381A06" w:rsidP="005601D4">
      <w:pPr>
        <w:pStyle w:val="Overskrift21"/>
        <w:rPr>
          <w:lang w:val="en-US"/>
        </w:rPr>
      </w:pPr>
      <w:r w:rsidRPr="005601D4">
        <w:rPr>
          <w:lang w:val="en-US"/>
        </w:rPr>
        <w:lastRenderedPageBreak/>
        <w:t>tak.html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 w:rsidRPr="005601D4">
        <w:rPr>
          <w:lang w:val="en-US"/>
        </w:rPr>
        <w:t>t</w:t>
      </w:r>
      <w:r>
        <w:rPr>
          <w:lang w:val="en-US"/>
        </w:rPr>
        <w:br/>
      </w:r>
      <w:r w:rsidR="005601D4">
        <w:rPr>
          <w:noProof/>
          <w:lang w:val="en-US"/>
        </w:rPr>
        <w:drawing>
          <wp:inline distT="0" distB="0" distL="0" distR="0" wp14:anchorId="596229E5" wp14:editId="076A12D0">
            <wp:extent cx="2972770" cy="3240000"/>
            <wp:effectExtent l="0" t="0" r="0" b="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led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1A06">
        <w:rPr>
          <w:lang w:val="en-US"/>
        </w:rPr>
        <w:t xml:space="preserve"> </w:t>
      </w:r>
      <w:r w:rsidR="005601D4">
        <w:rPr>
          <w:noProof/>
          <w:lang w:val="en-US"/>
        </w:rPr>
        <w:drawing>
          <wp:inline distT="0" distB="0" distL="0" distR="0" wp14:anchorId="4117D301" wp14:editId="2BE9B069">
            <wp:extent cx="2972770" cy="3240000"/>
            <wp:effectExtent l="0" t="0" r="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led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9E06" w14:textId="77777777" w:rsidR="005601D4" w:rsidRPr="005601D4" w:rsidRDefault="005601D4" w:rsidP="005601D4">
      <w:pPr>
        <w:pStyle w:val="Overskrift21"/>
        <w:rPr>
          <w:lang w:val="en-US"/>
        </w:rPr>
      </w:pPr>
    </w:p>
    <w:p w14:paraId="7E2293C9" w14:textId="77777777" w:rsidR="005601D4" w:rsidRPr="005601D4" w:rsidRDefault="005601D4" w:rsidP="00DD33BA">
      <w:pPr>
        <w:tabs>
          <w:tab w:val="left" w:pos="1530"/>
        </w:tabs>
        <w:rPr>
          <w:lang w:val="en-US"/>
        </w:rPr>
      </w:pPr>
    </w:p>
    <w:sectPr w:rsidR="005601D4" w:rsidRPr="005601D4" w:rsidSect="00BB2C63">
      <w:headerReference w:type="default" r:id="rId25"/>
      <w:footerReference w:type="default" r:id="rId26"/>
      <w:headerReference w:type="first" r:id="rId27"/>
      <w:footerReference w:type="first" r:id="rId28"/>
      <w:pgSz w:w="11900" w:h="16840"/>
      <w:pgMar w:top="2268" w:right="3402" w:bottom="851" w:left="1701" w:header="284" w:footer="851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8DA690" w14:textId="77777777" w:rsidR="00284126" w:rsidRDefault="00284126">
      <w:r>
        <w:separator/>
      </w:r>
    </w:p>
  </w:endnote>
  <w:endnote w:type="continuationSeparator" w:id="0">
    <w:p w14:paraId="65D6B68F" w14:textId="77777777" w:rsidR="00284126" w:rsidRDefault="002841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-Roman">
    <w:altName w:val="Times"/>
    <w:panose1 w:val="00000500000000020000"/>
    <w:charset w:val="4D"/>
    <w:family w:val="auto"/>
    <w:notTrueType/>
    <w:pitch w:val="default"/>
    <w:sig w:usb0="00000003" w:usb1="00000000" w:usb2="00000000" w:usb3="00000000" w:csb0="00000001" w:csb1="00000000"/>
  </w:font>
  <w:font w:name="Verdana-Bold">
    <w:altName w:val="Verdana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CA280" w14:textId="77777777" w:rsidR="006309A9" w:rsidRDefault="00D54D61">
    <w:pPr>
      <w:pStyle w:val="Sidefod"/>
    </w:pPr>
    <w:r>
      <w:rPr>
        <w:noProof/>
        <w:lang w:eastAsia="da-DK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096323B0" wp14:editId="3B5CD3DB">
              <wp:simplePos x="0" y="0"/>
              <wp:positionH relativeFrom="column">
                <wp:posOffset>5410200</wp:posOffset>
              </wp:positionH>
              <wp:positionV relativeFrom="paragraph">
                <wp:posOffset>-221615</wp:posOffset>
              </wp:positionV>
              <wp:extent cx="914400" cy="914400"/>
              <wp:effectExtent l="0" t="0" r="0" b="2540"/>
              <wp:wrapTight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ight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914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5B71C9" w14:textId="77777777" w:rsidR="006309A9" w:rsidRDefault="006309A9" w:rsidP="005D20EA">
                          <w:r>
                            <w:rPr>
                              <w:rStyle w:val="Sidetal"/>
                            </w:rPr>
                            <w:fldChar w:fldCharType="begin"/>
                          </w:r>
                          <w:r>
                            <w:rPr>
                              <w:rStyle w:val="Sidetal"/>
                            </w:rPr>
                            <w:instrText xml:space="preserve"> PAGE </w:instrText>
                          </w:r>
                          <w:r>
                            <w:rPr>
                              <w:rStyle w:val="Sidetal"/>
                            </w:rPr>
                            <w:fldChar w:fldCharType="separate"/>
                          </w:r>
                          <w:r w:rsidR="00C96622">
                            <w:rPr>
                              <w:rStyle w:val="Sidetal"/>
                              <w:noProof/>
                            </w:rPr>
                            <w:t>2</w:t>
                          </w:r>
                          <w:r>
                            <w:rPr>
                              <w:rStyle w:val="Sidetal"/>
                            </w:rPr>
                            <w:fldChar w:fldCharType="end"/>
                          </w:r>
                          <w:r>
                            <w:rPr>
                              <w:rStyle w:val="Sidetal"/>
                            </w:rPr>
                            <w:t xml:space="preserve"> / </w:t>
                          </w:r>
                          <w:r>
                            <w:rPr>
                              <w:rStyle w:val="Sidetal"/>
                            </w:rPr>
                            <w:fldChar w:fldCharType="begin"/>
                          </w:r>
                          <w:r>
                            <w:rPr>
                              <w:rStyle w:val="Sidetal"/>
                            </w:rPr>
                            <w:instrText xml:space="preserve"> NUMPAGES </w:instrText>
                          </w:r>
                          <w:r>
                            <w:rPr>
                              <w:rStyle w:val="Sidetal"/>
                            </w:rPr>
                            <w:fldChar w:fldCharType="separate"/>
                          </w:r>
                          <w:r w:rsidR="00C96622">
                            <w:rPr>
                              <w:rStyle w:val="Sidetal"/>
                              <w:noProof/>
                            </w:rPr>
                            <w:t>2</w:t>
                          </w:r>
                          <w:r>
                            <w:rPr>
                              <w:rStyle w:val="Sidetal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6323B0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426pt;margin-top:-17.45pt;width:1in;height:1in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" filled="f" stroked="f">
              <v:textbox inset=",7.2pt,,7.2pt">
                <w:txbxContent>
                  <w:p w14:paraId="025B71C9" w14:textId="77777777" w:rsidR="006309A9" w:rsidRDefault="006309A9" w:rsidP="005D20EA">
                    <w:r>
                      <w:rPr>
                        <w:rStyle w:val="Sidetal"/>
                      </w:rPr>
                      <w:fldChar w:fldCharType="begin"/>
                    </w:r>
                    <w:r>
                      <w:rPr>
                        <w:rStyle w:val="Sidetal"/>
                      </w:rPr>
                      <w:instrText xml:space="preserve"> PAGE </w:instrText>
                    </w:r>
                    <w:r>
                      <w:rPr>
                        <w:rStyle w:val="Sidetal"/>
                      </w:rPr>
                      <w:fldChar w:fldCharType="separate"/>
                    </w:r>
                    <w:r w:rsidR="00C96622">
                      <w:rPr>
                        <w:rStyle w:val="Sidetal"/>
                        <w:noProof/>
                      </w:rPr>
                      <w:t>2</w:t>
                    </w:r>
                    <w:r>
                      <w:rPr>
                        <w:rStyle w:val="Sidetal"/>
                      </w:rPr>
                      <w:fldChar w:fldCharType="end"/>
                    </w:r>
                    <w:r>
                      <w:rPr>
                        <w:rStyle w:val="Sidetal"/>
                      </w:rPr>
                      <w:t xml:space="preserve"> / </w:t>
                    </w:r>
                    <w:r>
                      <w:rPr>
                        <w:rStyle w:val="Sidetal"/>
                      </w:rPr>
                      <w:fldChar w:fldCharType="begin"/>
                    </w:r>
                    <w:r>
                      <w:rPr>
                        <w:rStyle w:val="Sidetal"/>
                      </w:rPr>
                      <w:instrText xml:space="preserve"> NUMPAGES </w:instrText>
                    </w:r>
                    <w:r>
                      <w:rPr>
                        <w:rStyle w:val="Sidetal"/>
                      </w:rPr>
                      <w:fldChar w:fldCharType="separate"/>
                    </w:r>
                    <w:r w:rsidR="00C96622">
                      <w:rPr>
                        <w:rStyle w:val="Sidetal"/>
                        <w:noProof/>
                      </w:rPr>
                      <w:t>2</w:t>
                    </w:r>
                    <w:r>
                      <w:rPr>
                        <w:rStyle w:val="Sidetal"/>
                      </w:rPr>
                      <w:fldChar w:fldCharType="end"/>
                    </w:r>
                  </w:p>
                </w:txbxContent>
              </v:textbox>
              <w10:wrap type="tight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060A4" w14:textId="77777777" w:rsidR="006309A9" w:rsidRDefault="00D54D61">
    <w:pPr>
      <w:pStyle w:val="Sidefod"/>
    </w:pPr>
    <w:r>
      <w:rPr>
        <w:noProof/>
        <w:lang w:eastAsia="da-DK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590893E" wp14:editId="14EDD044">
              <wp:simplePos x="0" y="0"/>
              <wp:positionH relativeFrom="column">
                <wp:posOffset>5257800</wp:posOffset>
              </wp:positionH>
              <wp:positionV relativeFrom="paragraph">
                <wp:posOffset>-282575</wp:posOffset>
              </wp:positionV>
              <wp:extent cx="914400" cy="914400"/>
              <wp:effectExtent l="0" t="3175" r="0" b="0"/>
              <wp:wrapNone/>
              <wp:docPr id="1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914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D93C91" w14:textId="77777777" w:rsidR="006309A9" w:rsidRDefault="006309A9" w:rsidP="00624359">
                          <w:r>
                            <w:rPr>
                              <w:rStyle w:val="Sidetal"/>
                            </w:rPr>
                            <w:fldChar w:fldCharType="begin"/>
                          </w:r>
                          <w:r>
                            <w:rPr>
                              <w:rStyle w:val="Sidetal"/>
                            </w:rPr>
                            <w:instrText xml:space="preserve"> PAGE </w:instrText>
                          </w:r>
                          <w:r>
                            <w:rPr>
                              <w:rStyle w:val="Sidetal"/>
                            </w:rPr>
                            <w:fldChar w:fldCharType="separate"/>
                          </w:r>
                          <w:r w:rsidR="00C96622">
                            <w:rPr>
                              <w:rStyle w:val="Sidetal"/>
                              <w:noProof/>
                            </w:rPr>
                            <w:t>1</w:t>
                          </w:r>
                          <w:r>
                            <w:rPr>
                              <w:rStyle w:val="Sidetal"/>
                            </w:rPr>
                            <w:fldChar w:fldCharType="end"/>
                          </w:r>
                          <w:r>
                            <w:rPr>
                              <w:rStyle w:val="Sidetal"/>
                            </w:rPr>
                            <w:t xml:space="preserve"> / </w:t>
                          </w:r>
                          <w:r>
                            <w:rPr>
                              <w:rStyle w:val="Sidetal"/>
                            </w:rPr>
                            <w:fldChar w:fldCharType="begin"/>
                          </w:r>
                          <w:r>
                            <w:rPr>
                              <w:rStyle w:val="Sidetal"/>
                            </w:rPr>
                            <w:instrText xml:space="preserve"> NUMPAGES </w:instrText>
                          </w:r>
                          <w:r>
                            <w:rPr>
                              <w:rStyle w:val="Sidetal"/>
                            </w:rPr>
                            <w:fldChar w:fldCharType="separate"/>
                          </w:r>
                          <w:r w:rsidR="00C96622">
                            <w:rPr>
                              <w:rStyle w:val="Sidetal"/>
                              <w:noProof/>
                            </w:rPr>
                            <w:t>1</w:t>
                          </w:r>
                          <w:r>
                            <w:rPr>
                              <w:rStyle w:val="Sidetal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90893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14pt;margin-top:-22.25pt;width:1in;height:1in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" filled="f" stroked="f">
              <v:textbox inset=",7.2pt,,7.2pt">
                <w:txbxContent>
                  <w:p w14:paraId="2CD93C91" w14:textId="77777777" w:rsidR="006309A9" w:rsidRDefault="006309A9" w:rsidP="00624359">
                    <w:r>
                      <w:rPr>
                        <w:rStyle w:val="Sidetal"/>
                      </w:rPr>
                      <w:fldChar w:fldCharType="begin"/>
                    </w:r>
                    <w:r>
                      <w:rPr>
                        <w:rStyle w:val="Sidetal"/>
                      </w:rPr>
                      <w:instrText xml:space="preserve"> PAGE </w:instrText>
                    </w:r>
                    <w:r>
                      <w:rPr>
                        <w:rStyle w:val="Sidetal"/>
                      </w:rPr>
                      <w:fldChar w:fldCharType="separate"/>
                    </w:r>
                    <w:r w:rsidR="00C96622">
                      <w:rPr>
                        <w:rStyle w:val="Sidetal"/>
                        <w:noProof/>
                      </w:rPr>
                      <w:t>1</w:t>
                    </w:r>
                    <w:r>
                      <w:rPr>
                        <w:rStyle w:val="Sidetal"/>
                      </w:rPr>
                      <w:fldChar w:fldCharType="end"/>
                    </w:r>
                    <w:r>
                      <w:rPr>
                        <w:rStyle w:val="Sidetal"/>
                      </w:rPr>
                      <w:t xml:space="preserve"> / </w:t>
                    </w:r>
                    <w:r>
                      <w:rPr>
                        <w:rStyle w:val="Sidetal"/>
                      </w:rPr>
                      <w:fldChar w:fldCharType="begin"/>
                    </w:r>
                    <w:r>
                      <w:rPr>
                        <w:rStyle w:val="Sidetal"/>
                      </w:rPr>
                      <w:instrText xml:space="preserve"> NUMPAGES </w:instrText>
                    </w:r>
                    <w:r>
                      <w:rPr>
                        <w:rStyle w:val="Sidetal"/>
                      </w:rPr>
                      <w:fldChar w:fldCharType="separate"/>
                    </w:r>
                    <w:r w:rsidR="00C96622">
                      <w:rPr>
                        <w:rStyle w:val="Sidetal"/>
                        <w:noProof/>
                      </w:rPr>
                      <w:t>1</w:t>
                    </w:r>
                    <w:r>
                      <w:rPr>
                        <w:rStyle w:val="Sidetal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D2CA3" w14:textId="77777777" w:rsidR="00284126" w:rsidRDefault="00284126">
      <w:r>
        <w:separator/>
      </w:r>
    </w:p>
  </w:footnote>
  <w:footnote w:type="continuationSeparator" w:id="0">
    <w:p w14:paraId="70C54BFD" w14:textId="77777777" w:rsidR="00284126" w:rsidRDefault="002841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B3409" w14:textId="77777777" w:rsidR="006309A9" w:rsidRDefault="006309A9">
    <w:pPr>
      <w:pStyle w:val="Sidehoved"/>
    </w:pPr>
  </w:p>
  <w:p w14:paraId="0E681AC9" w14:textId="77777777" w:rsidR="006309A9" w:rsidRDefault="006309A9">
    <w:pPr>
      <w:pStyle w:val="Sidehove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4A9A4" w14:textId="77777777" w:rsidR="00A85527" w:rsidRDefault="00A85527" w:rsidP="00A85527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rPr>
        <w:b/>
        <w:color w:val="000000"/>
        <w:sz w:val="36"/>
        <w:szCs w:val="36"/>
      </w:rPr>
    </w:pPr>
  </w:p>
  <w:p w14:paraId="514CB857" w14:textId="77777777" w:rsidR="00A85527" w:rsidRDefault="00DD33BA" w:rsidP="00A85527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rPr>
        <w:b/>
        <w:color w:val="000000"/>
        <w:sz w:val="36"/>
        <w:szCs w:val="36"/>
      </w:rPr>
    </w:pPr>
    <w:r w:rsidRPr="00597A74">
      <w:rPr>
        <w:noProof/>
        <w:lang w:eastAsia="da-DK"/>
      </w:rPr>
      <w:drawing>
        <wp:anchor distT="0" distB="0" distL="114300" distR="114300" simplePos="0" relativeHeight="251669504" behindDoc="0" locked="0" layoutInCell="1" hidden="0" allowOverlap="1" wp14:anchorId="733845E2" wp14:editId="50DDDA53">
          <wp:simplePos x="0" y="0"/>
          <wp:positionH relativeFrom="margin">
            <wp:posOffset>4933950</wp:posOffset>
          </wp:positionH>
          <wp:positionV relativeFrom="paragraph">
            <wp:posOffset>158115</wp:posOffset>
          </wp:positionV>
          <wp:extent cx="1142895" cy="520598"/>
          <wp:effectExtent l="0" t="0" r="635" b="0"/>
          <wp:wrapNone/>
          <wp:docPr id="7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895" cy="520598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748D18D" w14:textId="77777777" w:rsidR="00A85527" w:rsidRPr="00597A74" w:rsidRDefault="00A85527" w:rsidP="00A85527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rPr>
        <w:color w:val="000000"/>
      </w:rPr>
    </w:pPr>
  </w:p>
  <w:p w14:paraId="0F9BCFF0" w14:textId="77777777" w:rsidR="006309A9" w:rsidRPr="000E0A1F" w:rsidRDefault="00FD6289" w:rsidP="000E0A1F">
    <w:pPr>
      <w:pStyle w:val="Sidehoved"/>
    </w:pPr>
    <w:r>
      <w:rPr>
        <w:noProof/>
        <w:lang w:eastAsia="da-DK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0D794B" wp14:editId="21F3159A">
              <wp:simplePos x="0" y="0"/>
              <wp:positionH relativeFrom="page">
                <wp:posOffset>6030595</wp:posOffset>
              </wp:positionH>
              <wp:positionV relativeFrom="page">
                <wp:posOffset>1485900</wp:posOffset>
              </wp:positionV>
              <wp:extent cx="1181735" cy="1828800"/>
              <wp:effectExtent l="0" t="0" r="18415" b="0"/>
              <wp:wrapSquare wrapText="bothSides"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1735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ED7E7D" w14:textId="77777777" w:rsidR="00F661E6" w:rsidRPr="00F661E6" w:rsidRDefault="00F661E6" w:rsidP="00F661E6">
                          <w:pPr>
                            <w:pStyle w:val="Letterheadbold"/>
                            <w:spacing w:line="360" w:lineRule="auto"/>
                            <w:rPr>
                              <w:rFonts w:ascii="Arial" w:hAnsi="Arial" w:cs="Arial"/>
                              <w:b w:val="0"/>
                              <w:bCs w:val="0"/>
                              <w:sz w:val="13"/>
                              <w:szCs w:val="13"/>
                              <w:lang w:val="en-US"/>
                            </w:rPr>
                          </w:pPr>
                          <w:r w:rsidRPr="00F661E6">
                            <w:rPr>
                              <w:rFonts w:ascii="Arial" w:hAnsi="Arial" w:cs="Arial"/>
                              <w:sz w:val="13"/>
                              <w:szCs w:val="13"/>
                              <w:lang w:val="en-US"/>
                            </w:rPr>
                            <w:t>Jonas E. Madvig</w:t>
                          </w:r>
                          <w:r w:rsidRPr="00F661E6">
                            <w:rPr>
                              <w:rFonts w:ascii="Arial" w:hAnsi="Arial" w:cs="Arial"/>
                              <w:sz w:val="13"/>
                              <w:szCs w:val="13"/>
                              <w:lang w:val="en-US"/>
                            </w:rPr>
                            <w:br/>
                          </w:r>
                          <w:r w:rsidRPr="00F661E6">
                            <w:rPr>
                              <w:rFonts w:ascii="Arial" w:hAnsi="Arial" w:cs="Arial"/>
                              <w:b w:val="0"/>
                              <w:bCs w:val="0"/>
                              <w:sz w:val="13"/>
                              <w:szCs w:val="13"/>
                              <w:lang w:val="en-US"/>
                            </w:rPr>
                            <w:t>jona08n9</w:t>
                          </w:r>
                        </w:p>
                        <w:p w14:paraId="551A8101" w14:textId="77777777" w:rsidR="00DD33BA" w:rsidRPr="00F661E6" w:rsidRDefault="00DD33BA" w:rsidP="00DD33BA">
                          <w:pPr>
                            <w:rPr>
                              <w:lang w:val="en-US"/>
                            </w:rPr>
                          </w:pPr>
                        </w:p>
                        <w:p w14:paraId="74D3DACD" w14:textId="77777777" w:rsidR="00F661E6" w:rsidRPr="00BE4AC7" w:rsidRDefault="00F661E6" w:rsidP="00DD33BA">
                          <w:pPr>
                            <w:pStyle w:val="Letterheadnormal"/>
                            <w:rPr>
                              <w:rFonts w:ascii="Arial" w:hAnsi="Arial" w:cs="Arial"/>
                              <w:sz w:val="13"/>
                              <w:szCs w:val="13"/>
                              <w:lang w:val="en-US"/>
                            </w:rPr>
                          </w:pPr>
                          <w:r w:rsidRPr="00BE4AC7">
                            <w:rPr>
                              <w:rFonts w:ascii="Arial" w:hAnsi="Arial" w:cs="Arial"/>
                              <w:sz w:val="13"/>
                              <w:szCs w:val="13"/>
                              <w:lang w:val="en-US"/>
                            </w:rPr>
                            <w:t>Multimediedesign F22</w:t>
                          </w:r>
                        </w:p>
                        <w:p w14:paraId="7E7DE9B3" w14:textId="77777777" w:rsidR="00F661E6" w:rsidRPr="00BE4AC7" w:rsidRDefault="00F661E6" w:rsidP="00DD33BA">
                          <w:pPr>
                            <w:pStyle w:val="Letterheadnormal"/>
                            <w:rPr>
                              <w:rFonts w:ascii="Arial" w:hAnsi="Arial" w:cs="Arial"/>
                              <w:sz w:val="13"/>
                              <w:szCs w:val="13"/>
                              <w:lang w:val="en-US"/>
                            </w:rPr>
                          </w:pPr>
                        </w:p>
                        <w:p w14:paraId="3F7B625A" w14:textId="77777777" w:rsidR="00DD33BA" w:rsidRPr="00F661E6" w:rsidRDefault="00F661E6" w:rsidP="00DD33BA">
                          <w:pPr>
                            <w:pStyle w:val="Letterheadnormal"/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</w:pPr>
                          <w:r w:rsidRPr="00F661E6"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  <w:t>Hyltebjerg Allé 25, 2tv</w:t>
                          </w:r>
                        </w:p>
                        <w:p w14:paraId="7B78E6F1" w14:textId="77777777" w:rsidR="00DD33BA" w:rsidRPr="00C45730" w:rsidRDefault="00DD33BA" w:rsidP="00DD33BA">
                          <w:pPr>
                            <w:pStyle w:val="Letterheadnormal"/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</w:pPr>
                          <w:r w:rsidRPr="00C45730"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  <w:t>2</w:t>
                          </w:r>
                          <w:r w:rsidR="00F661E6"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  <w:t>720 vanløse</w:t>
                          </w:r>
                        </w:p>
                        <w:p w14:paraId="684099FE" w14:textId="77777777" w:rsidR="00DD33BA" w:rsidRPr="00C45730" w:rsidRDefault="00DD33BA" w:rsidP="00DD33BA">
                          <w:pPr>
                            <w:pStyle w:val="Letterheadnormal"/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</w:pPr>
                        </w:p>
                        <w:p w14:paraId="11609B97" w14:textId="77777777" w:rsidR="00DD33BA" w:rsidRDefault="00DD33BA" w:rsidP="00DD33BA">
                          <w:pPr>
                            <w:pStyle w:val="Letterheadnormal"/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</w:pPr>
                          <w:proofErr w:type="gramStart"/>
                          <w:r w:rsidRPr="001E5EC1"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  <w:t>Tel  +</w:t>
                          </w:r>
                          <w:proofErr w:type="gramEnd"/>
                          <w:r w:rsidRPr="001E5EC1"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  <w:t xml:space="preserve">45 </w:t>
                          </w:r>
                          <w:r w:rsidR="00F661E6"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  <w:t>31 38 21 03</w:t>
                          </w:r>
                        </w:p>
                        <w:p w14:paraId="423D9C10" w14:textId="77777777" w:rsidR="00F661E6" w:rsidRPr="00BE4AC7" w:rsidRDefault="00F661E6" w:rsidP="00DD33BA">
                          <w:pPr>
                            <w:pStyle w:val="Letterheadnormal"/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</w:pPr>
                        </w:p>
                        <w:p w14:paraId="5098F218" w14:textId="77777777" w:rsidR="00DD33BA" w:rsidRPr="00BE4AC7" w:rsidRDefault="00DD33BA" w:rsidP="00DD33BA">
                          <w:pPr>
                            <w:pStyle w:val="Letterheadnormal"/>
                            <w:rPr>
                              <w:rFonts w:ascii="Arial" w:hAnsi="Arial" w:cs="Arial"/>
                              <w:b/>
                              <w:sz w:val="13"/>
                              <w:szCs w:val="13"/>
                            </w:rPr>
                          </w:pPr>
                          <w:r w:rsidRPr="00BE4AC7">
                            <w:rPr>
                              <w:rFonts w:ascii="Arial" w:hAnsi="Arial" w:cs="Arial"/>
                              <w:b/>
                              <w:sz w:val="13"/>
                              <w:szCs w:val="13"/>
                            </w:rPr>
                            <w:t>WWW.</w:t>
                          </w:r>
                          <w:r w:rsidR="00F661E6" w:rsidRPr="00BE4AC7">
                            <w:rPr>
                              <w:rFonts w:ascii="Arial" w:hAnsi="Arial" w:cs="Arial"/>
                              <w:b/>
                              <w:sz w:val="13"/>
                              <w:szCs w:val="13"/>
                            </w:rPr>
                            <w:t>madvigux</w:t>
                          </w:r>
                          <w:r w:rsidRPr="00BE4AC7">
                            <w:rPr>
                              <w:rFonts w:ascii="Arial" w:hAnsi="Arial" w:cs="Arial"/>
                              <w:b/>
                              <w:sz w:val="13"/>
                              <w:szCs w:val="13"/>
                            </w:rPr>
                            <w:t>.DK</w:t>
                          </w:r>
                        </w:p>
                        <w:p w14:paraId="168C6C38" w14:textId="77777777" w:rsidR="00DD33BA" w:rsidRPr="00BE4AC7" w:rsidRDefault="00DD33BA" w:rsidP="00DD33BA">
                          <w:pPr>
                            <w:pStyle w:val="Letterheadnormal"/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</w:pPr>
                        </w:p>
                        <w:p w14:paraId="24207098" w14:textId="77777777" w:rsidR="00DD33BA" w:rsidRPr="00C45730" w:rsidRDefault="00DD33BA" w:rsidP="00DD33BA">
                          <w:pPr>
                            <w:pStyle w:val="Letterheadnormal"/>
                            <w:rPr>
                              <w:rFonts w:ascii="Arial" w:hAnsi="Arial" w:cs="Arial"/>
                              <w:sz w:val="13"/>
                              <w:szCs w:val="13"/>
                            </w:rPr>
                          </w:pPr>
                        </w:p>
                        <w:p w14:paraId="0B8C3F4E" w14:textId="77777777" w:rsidR="006309A9" w:rsidRPr="00F132A0" w:rsidRDefault="006309A9" w:rsidP="00F132A0">
                          <w:pPr>
                            <w:pStyle w:val="Letterheadnormal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0D794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474.85pt;margin-top:117pt;width:93.05pt;height:2in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" filled="f" stroked="f">
              <v:textbox inset="0,0,0,0">
                <w:txbxContent>
                  <w:p w14:paraId="7FED7E7D" w14:textId="77777777" w:rsidR="00F661E6" w:rsidRPr="00F661E6" w:rsidRDefault="00F661E6" w:rsidP="00F661E6">
                    <w:pPr>
                      <w:pStyle w:val="Letterheadbold"/>
                      <w:spacing w:line="360" w:lineRule="auto"/>
                      <w:rPr>
                        <w:rFonts w:ascii="Arial" w:hAnsi="Arial" w:cs="Arial"/>
                        <w:b w:val="0"/>
                        <w:bCs w:val="0"/>
                        <w:sz w:val="13"/>
                        <w:szCs w:val="13"/>
                        <w:lang w:val="en-US"/>
                      </w:rPr>
                    </w:pPr>
                    <w:r w:rsidRPr="00F661E6">
                      <w:rPr>
                        <w:rFonts w:ascii="Arial" w:hAnsi="Arial" w:cs="Arial"/>
                        <w:sz w:val="13"/>
                        <w:szCs w:val="13"/>
                        <w:lang w:val="en-US"/>
                      </w:rPr>
                      <w:t>Jonas E. Madvig</w:t>
                    </w:r>
                    <w:r w:rsidRPr="00F661E6">
                      <w:rPr>
                        <w:rFonts w:ascii="Arial" w:hAnsi="Arial" w:cs="Arial"/>
                        <w:sz w:val="13"/>
                        <w:szCs w:val="13"/>
                        <w:lang w:val="en-US"/>
                      </w:rPr>
                      <w:br/>
                    </w:r>
                    <w:r w:rsidRPr="00F661E6">
                      <w:rPr>
                        <w:rFonts w:ascii="Arial" w:hAnsi="Arial" w:cs="Arial"/>
                        <w:b w:val="0"/>
                        <w:bCs w:val="0"/>
                        <w:sz w:val="13"/>
                        <w:szCs w:val="13"/>
                        <w:lang w:val="en-US"/>
                      </w:rPr>
                      <w:t>jona08n9</w:t>
                    </w:r>
                  </w:p>
                  <w:p w14:paraId="551A8101" w14:textId="77777777" w:rsidR="00DD33BA" w:rsidRPr="00F661E6" w:rsidRDefault="00DD33BA" w:rsidP="00DD33BA">
                    <w:pPr>
                      <w:rPr>
                        <w:lang w:val="en-US"/>
                      </w:rPr>
                    </w:pPr>
                  </w:p>
                  <w:p w14:paraId="74D3DACD" w14:textId="77777777" w:rsidR="00F661E6" w:rsidRPr="00BE4AC7" w:rsidRDefault="00F661E6" w:rsidP="00DD33BA">
                    <w:pPr>
                      <w:pStyle w:val="Letterheadnormal"/>
                      <w:rPr>
                        <w:rFonts w:ascii="Arial" w:hAnsi="Arial" w:cs="Arial"/>
                        <w:sz w:val="13"/>
                        <w:szCs w:val="13"/>
                        <w:lang w:val="en-US"/>
                      </w:rPr>
                    </w:pPr>
                    <w:r w:rsidRPr="00BE4AC7">
                      <w:rPr>
                        <w:rFonts w:ascii="Arial" w:hAnsi="Arial" w:cs="Arial"/>
                        <w:sz w:val="13"/>
                        <w:szCs w:val="13"/>
                        <w:lang w:val="en-US"/>
                      </w:rPr>
                      <w:t>Multimediedesign F22</w:t>
                    </w:r>
                  </w:p>
                  <w:p w14:paraId="7E7DE9B3" w14:textId="77777777" w:rsidR="00F661E6" w:rsidRPr="00BE4AC7" w:rsidRDefault="00F661E6" w:rsidP="00DD33BA">
                    <w:pPr>
                      <w:pStyle w:val="Letterheadnormal"/>
                      <w:rPr>
                        <w:rFonts w:ascii="Arial" w:hAnsi="Arial" w:cs="Arial"/>
                        <w:sz w:val="13"/>
                        <w:szCs w:val="13"/>
                        <w:lang w:val="en-US"/>
                      </w:rPr>
                    </w:pPr>
                  </w:p>
                  <w:p w14:paraId="3F7B625A" w14:textId="77777777" w:rsidR="00DD33BA" w:rsidRPr="00F661E6" w:rsidRDefault="00F661E6" w:rsidP="00DD33BA">
                    <w:pPr>
                      <w:pStyle w:val="Letterheadnormal"/>
                      <w:rPr>
                        <w:rFonts w:ascii="Arial" w:hAnsi="Arial" w:cs="Arial"/>
                        <w:sz w:val="13"/>
                        <w:szCs w:val="13"/>
                      </w:rPr>
                    </w:pPr>
                    <w:r w:rsidRPr="00F661E6">
                      <w:rPr>
                        <w:rFonts w:ascii="Arial" w:hAnsi="Arial" w:cs="Arial"/>
                        <w:sz w:val="13"/>
                        <w:szCs w:val="13"/>
                      </w:rPr>
                      <w:t>Hyltebjerg Allé 25, 2tv</w:t>
                    </w:r>
                  </w:p>
                  <w:p w14:paraId="7B78E6F1" w14:textId="77777777" w:rsidR="00DD33BA" w:rsidRPr="00C45730" w:rsidRDefault="00DD33BA" w:rsidP="00DD33BA">
                    <w:pPr>
                      <w:pStyle w:val="Letterheadnormal"/>
                      <w:rPr>
                        <w:rFonts w:ascii="Arial" w:hAnsi="Arial" w:cs="Arial"/>
                        <w:sz w:val="13"/>
                        <w:szCs w:val="13"/>
                      </w:rPr>
                    </w:pPr>
                    <w:r w:rsidRPr="00C45730">
                      <w:rPr>
                        <w:rFonts w:ascii="Arial" w:hAnsi="Arial" w:cs="Arial"/>
                        <w:sz w:val="13"/>
                        <w:szCs w:val="13"/>
                      </w:rPr>
                      <w:t>2</w:t>
                    </w:r>
                    <w:r w:rsidR="00F661E6">
                      <w:rPr>
                        <w:rFonts w:ascii="Arial" w:hAnsi="Arial" w:cs="Arial"/>
                        <w:sz w:val="13"/>
                        <w:szCs w:val="13"/>
                      </w:rPr>
                      <w:t>720 vanløse</w:t>
                    </w:r>
                  </w:p>
                  <w:p w14:paraId="684099FE" w14:textId="77777777" w:rsidR="00DD33BA" w:rsidRPr="00C45730" w:rsidRDefault="00DD33BA" w:rsidP="00DD33BA">
                    <w:pPr>
                      <w:pStyle w:val="Letterheadnormal"/>
                      <w:rPr>
                        <w:rFonts w:ascii="Arial" w:hAnsi="Arial" w:cs="Arial"/>
                        <w:sz w:val="13"/>
                        <w:szCs w:val="13"/>
                      </w:rPr>
                    </w:pPr>
                  </w:p>
                  <w:p w14:paraId="11609B97" w14:textId="77777777" w:rsidR="00DD33BA" w:rsidRDefault="00DD33BA" w:rsidP="00DD33BA">
                    <w:pPr>
                      <w:pStyle w:val="Letterheadnormal"/>
                      <w:rPr>
                        <w:rFonts w:ascii="Arial" w:hAnsi="Arial" w:cs="Arial"/>
                        <w:sz w:val="13"/>
                        <w:szCs w:val="13"/>
                      </w:rPr>
                    </w:pPr>
                    <w:proofErr w:type="gramStart"/>
                    <w:r w:rsidRPr="001E5EC1">
                      <w:rPr>
                        <w:rFonts w:ascii="Arial" w:hAnsi="Arial" w:cs="Arial"/>
                        <w:sz w:val="13"/>
                        <w:szCs w:val="13"/>
                      </w:rPr>
                      <w:t>Tel  +</w:t>
                    </w:r>
                    <w:proofErr w:type="gramEnd"/>
                    <w:r w:rsidRPr="001E5EC1">
                      <w:rPr>
                        <w:rFonts w:ascii="Arial" w:hAnsi="Arial" w:cs="Arial"/>
                        <w:sz w:val="13"/>
                        <w:szCs w:val="13"/>
                      </w:rPr>
                      <w:t xml:space="preserve">45 </w:t>
                    </w:r>
                    <w:r w:rsidR="00F661E6">
                      <w:rPr>
                        <w:rFonts w:ascii="Arial" w:hAnsi="Arial" w:cs="Arial"/>
                        <w:sz w:val="13"/>
                        <w:szCs w:val="13"/>
                      </w:rPr>
                      <w:t>31 38 21 03</w:t>
                    </w:r>
                  </w:p>
                  <w:p w14:paraId="423D9C10" w14:textId="77777777" w:rsidR="00F661E6" w:rsidRPr="00BE4AC7" w:rsidRDefault="00F661E6" w:rsidP="00DD33BA">
                    <w:pPr>
                      <w:pStyle w:val="Letterheadnormal"/>
                      <w:rPr>
                        <w:rFonts w:ascii="Arial" w:hAnsi="Arial" w:cs="Arial"/>
                        <w:sz w:val="13"/>
                        <w:szCs w:val="13"/>
                      </w:rPr>
                    </w:pPr>
                  </w:p>
                  <w:p w14:paraId="5098F218" w14:textId="77777777" w:rsidR="00DD33BA" w:rsidRPr="00BE4AC7" w:rsidRDefault="00DD33BA" w:rsidP="00DD33BA">
                    <w:pPr>
                      <w:pStyle w:val="Letterheadnormal"/>
                      <w:rPr>
                        <w:rFonts w:ascii="Arial" w:hAnsi="Arial" w:cs="Arial"/>
                        <w:b/>
                        <w:sz w:val="13"/>
                        <w:szCs w:val="13"/>
                      </w:rPr>
                    </w:pPr>
                    <w:r w:rsidRPr="00BE4AC7">
                      <w:rPr>
                        <w:rFonts w:ascii="Arial" w:hAnsi="Arial" w:cs="Arial"/>
                        <w:b/>
                        <w:sz w:val="13"/>
                        <w:szCs w:val="13"/>
                      </w:rPr>
                      <w:t>WWW.</w:t>
                    </w:r>
                    <w:r w:rsidR="00F661E6" w:rsidRPr="00BE4AC7">
                      <w:rPr>
                        <w:rFonts w:ascii="Arial" w:hAnsi="Arial" w:cs="Arial"/>
                        <w:b/>
                        <w:sz w:val="13"/>
                        <w:szCs w:val="13"/>
                      </w:rPr>
                      <w:t>madvigux</w:t>
                    </w:r>
                    <w:r w:rsidRPr="00BE4AC7">
                      <w:rPr>
                        <w:rFonts w:ascii="Arial" w:hAnsi="Arial" w:cs="Arial"/>
                        <w:b/>
                        <w:sz w:val="13"/>
                        <w:szCs w:val="13"/>
                      </w:rPr>
                      <w:t>.DK</w:t>
                    </w:r>
                  </w:p>
                  <w:p w14:paraId="168C6C38" w14:textId="77777777" w:rsidR="00DD33BA" w:rsidRPr="00BE4AC7" w:rsidRDefault="00DD33BA" w:rsidP="00DD33BA">
                    <w:pPr>
                      <w:pStyle w:val="Letterheadnormal"/>
                      <w:rPr>
                        <w:rFonts w:ascii="Arial" w:hAnsi="Arial" w:cs="Arial"/>
                        <w:sz w:val="13"/>
                        <w:szCs w:val="13"/>
                      </w:rPr>
                    </w:pPr>
                  </w:p>
                  <w:p w14:paraId="24207098" w14:textId="77777777" w:rsidR="00DD33BA" w:rsidRPr="00C45730" w:rsidRDefault="00DD33BA" w:rsidP="00DD33BA">
                    <w:pPr>
                      <w:pStyle w:val="Letterheadnormal"/>
                      <w:rPr>
                        <w:rFonts w:ascii="Arial" w:hAnsi="Arial" w:cs="Arial"/>
                        <w:sz w:val="13"/>
                        <w:szCs w:val="13"/>
                      </w:rPr>
                    </w:pPr>
                  </w:p>
                  <w:p w14:paraId="0B8C3F4E" w14:textId="77777777" w:rsidR="006309A9" w:rsidRPr="00F132A0" w:rsidRDefault="006309A9" w:rsidP="00F132A0">
                    <w:pPr>
                      <w:pStyle w:val="Letterheadnormal"/>
                    </w:pPr>
                  </w:p>
                </w:txbxContent>
              </v:textbox>
              <w10:wrap type="square"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embedSystemFonts/>
  <w:proofState w:spelling="clean" w:grammar="clean"/>
  <w:attachedTemplate r:id="rId1"/>
  <w:defaultTabStop w:val="720"/>
  <w:autoHyphenation/>
  <w:hyphenationZone w:val="357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1D4"/>
    <w:rsid w:val="000D4B3A"/>
    <w:rsid w:val="000E0A1F"/>
    <w:rsid w:val="000E7048"/>
    <w:rsid w:val="00184AD5"/>
    <w:rsid w:val="001E5EC1"/>
    <w:rsid w:val="00284126"/>
    <w:rsid w:val="002E5856"/>
    <w:rsid w:val="00381A06"/>
    <w:rsid w:val="003E30CF"/>
    <w:rsid w:val="00466012"/>
    <w:rsid w:val="004A0361"/>
    <w:rsid w:val="004B119A"/>
    <w:rsid w:val="00522541"/>
    <w:rsid w:val="005601D4"/>
    <w:rsid w:val="005D20EA"/>
    <w:rsid w:val="00624359"/>
    <w:rsid w:val="006309A9"/>
    <w:rsid w:val="00670703"/>
    <w:rsid w:val="006743F3"/>
    <w:rsid w:val="00686169"/>
    <w:rsid w:val="00701D11"/>
    <w:rsid w:val="007970FF"/>
    <w:rsid w:val="008744C7"/>
    <w:rsid w:val="00972C40"/>
    <w:rsid w:val="009906C2"/>
    <w:rsid w:val="00A43078"/>
    <w:rsid w:val="00A60579"/>
    <w:rsid w:val="00A85527"/>
    <w:rsid w:val="00B07FB8"/>
    <w:rsid w:val="00B31A44"/>
    <w:rsid w:val="00B47BC0"/>
    <w:rsid w:val="00BB2C63"/>
    <w:rsid w:val="00BE4AC7"/>
    <w:rsid w:val="00C572C5"/>
    <w:rsid w:val="00C96622"/>
    <w:rsid w:val="00CF274A"/>
    <w:rsid w:val="00D074B6"/>
    <w:rsid w:val="00D54D61"/>
    <w:rsid w:val="00DA3CF7"/>
    <w:rsid w:val="00DC0545"/>
    <w:rsid w:val="00DD33BA"/>
    <w:rsid w:val="00DD6BC1"/>
    <w:rsid w:val="00DD716C"/>
    <w:rsid w:val="00E31E14"/>
    <w:rsid w:val="00EE44E7"/>
    <w:rsid w:val="00F066F5"/>
    <w:rsid w:val="00F132A0"/>
    <w:rsid w:val="00F27CF9"/>
    <w:rsid w:val="00F661E6"/>
    <w:rsid w:val="00FA60FC"/>
    <w:rsid w:val="00FD00D7"/>
    <w:rsid w:val="00FD1A97"/>
    <w:rsid w:val="00FD628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CF83E2D"/>
  <w15:docId w15:val="{6238CF00-09D3-6448-95C7-C90A77E7B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D6289"/>
    <w:rPr>
      <w:rFonts w:ascii="Arial Narrow" w:hAnsi="Arial Narrow"/>
      <w:sz w:val="22"/>
      <w:lang w:val="da-DK"/>
    </w:rPr>
  </w:style>
  <w:style w:type="paragraph" w:styleId="Overskrift1">
    <w:name w:val="heading 1"/>
    <w:basedOn w:val="Normal"/>
    <w:next w:val="Normal"/>
    <w:link w:val="Overskrift1Tegn"/>
    <w:rsid w:val="00701D11"/>
    <w:pPr>
      <w:keepNext/>
      <w:keepLines/>
      <w:spacing w:before="240"/>
      <w:outlineLvl w:val="0"/>
    </w:pPr>
    <w:rPr>
      <w:rFonts w:eastAsiaTheme="majorEastAsia" w:cstheme="majorBidi"/>
      <w:b/>
      <w:bCs/>
      <w:caps/>
      <w:color w:val="000000" w:themeColor="text1"/>
      <w:sz w:val="28"/>
      <w:szCs w:val="32"/>
    </w:rPr>
  </w:style>
  <w:style w:type="paragraph" w:styleId="Overskrift2">
    <w:name w:val="heading 2"/>
    <w:basedOn w:val="Normal"/>
    <w:next w:val="Normal"/>
    <w:link w:val="Overskrift2Tegn"/>
    <w:rsid w:val="00FD00D7"/>
    <w:pPr>
      <w:keepNext/>
      <w:keepLines/>
      <w:spacing w:before="240"/>
      <w:outlineLvl w:val="1"/>
    </w:pPr>
    <w:rPr>
      <w:rFonts w:eastAsiaTheme="majorEastAsia" w:cstheme="majorBidi"/>
      <w:b/>
      <w:bCs/>
      <w:caps/>
      <w:color w:val="000000" w:themeColor="text1"/>
      <w:szCs w:val="26"/>
    </w:rPr>
  </w:style>
  <w:style w:type="paragraph" w:styleId="Overskrift3">
    <w:name w:val="heading 3"/>
    <w:basedOn w:val="Normal"/>
    <w:next w:val="Normal"/>
    <w:link w:val="Overskrift3Tegn"/>
    <w:rsid w:val="00DA3CF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74BC3E" w:themeColor="accent1"/>
      <w:sz w:val="1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0E0A1F"/>
    <w:pPr>
      <w:tabs>
        <w:tab w:val="center" w:pos="4320"/>
        <w:tab w:val="right" w:pos="8640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0E0A1F"/>
    <w:rPr>
      <w:sz w:val="24"/>
      <w:szCs w:val="24"/>
    </w:rPr>
  </w:style>
  <w:style w:type="paragraph" w:styleId="Sidefod">
    <w:name w:val="footer"/>
    <w:basedOn w:val="Normal"/>
    <w:link w:val="SidefodTegn"/>
    <w:uiPriority w:val="99"/>
    <w:unhideWhenUsed/>
    <w:rsid w:val="000E0A1F"/>
    <w:pPr>
      <w:tabs>
        <w:tab w:val="center" w:pos="4320"/>
        <w:tab w:val="right" w:pos="8640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0E0A1F"/>
    <w:rPr>
      <w:sz w:val="24"/>
      <w:szCs w:val="24"/>
    </w:rPr>
  </w:style>
  <w:style w:type="paragraph" w:customStyle="1" w:styleId="BasicParagraph">
    <w:name w:val="[Basic Paragraph]"/>
    <w:uiPriority w:val="99"/>
    <w:rsid w:val="00670703"/>
    <w:pPr>
      <w:widowControl w:val="0"/>
      <w:autoSpaceDE w:val="0"/>
      <w:autoSpaceDN w:val="0"/>
      <w:adjustRightInd w:val="0"/>
      <w:spacing w:line="240" w:lineRule="exact"/>
      <w:textAlignment w:val="center"/>
    </w:pPr>
    <w:rPr>
      <w:rFonts w:ascii="Verdana" w:hAnsi="Verdana" w:cs="Times-Roman"/>
      <w:color w:val="000000"/>
      <w:sz w:val="20"/>
    </w:rPr>
  </w:style>
  <w:style w:type="character" w:customStyle="1" w:styleId="Overskrift1Tegn">
    <w:name w:val="Overskrift 1 Tegn"/>
    <w:basedOn w:val="Standardskrifttypeiafsnit"/>
    <w:link w:val="Overskrift1"/>
    <w:rsid w:val="00701D11"/>
    <w:rPr>
      <w:rFonts w:ascii="Verdana" w:eastAsiaTheme="majorEastAsia" w:hAnsi="Verdana" w:cstheme="majorBidi"/>
      <w:b/>
      <w:bCs/>
      <w:caps/>
      <w:color w:val="000000" w:themeColor="text1"/>
      <w:sz w:val="28"/>
      <w:szCs w:val="32"/>
      <w:lang w:val="da-DK"/>
    </w:rPr>
  </w:style>
  <w:style w:type="character" w:customStyle="1" w:styleId="Overskrift2Tegn">
    <w:name w:val="Overskrift 2 Tegn"/>
    <w:basedOn w:val="Standardskrifttypeiafsnit"/>
    <w:link w:val="Overskrift2"/>
    <w:rsid w:val="00FD00D7"/>
    <w:rPr>
      <w:rFonts w:ascii="Verdana" w:eastAsiaTheme="majorEastAsia" w:hAnsi="Verdana" w:cstheme="majorBidi"/>
      <w:b/>
      <w:bCs/>
      <w:caps/>
      <w:color w:val="000000" w:themeColor="text1"/>
      <w:sz w:val="20"/>
      <w:szCs w:val="26"/>
      <w:lang w:val="da-DK"/>
    </w:rPr>
  </w:style>
  <w:style w:type="paragraph" w:customStyle="1" w:styleId="Letterheadbold">
    <w:name w:val="Letterhead bold"/>
    <w:basedOn w:val="Normal"/>
    <w:next w:val="Normal"/>
    <w:qFormat/>
    <w:rsid w:val="00B07FB8"/>
    <w:pPr>
      <w:spacing w:line="144" w:lineRule="exact"/>
    </w:pPr>
    <w:rPr>
      <w:rFonts w:ascii="Verdana-Bold" w:hAnsi="Verdana-Bold" w:cs="Verdana-Bold"/>
      <w:b/>
      <w:bCs/>
      <w:caps/>
      <w:sz w:val="12"/>
      <w:szCs w:val="12"/>
    </w:rPr>
  </w:style>
  <w:style w:type="paragraph" w:customStyle="1" w:styleId="Letterheadnormal">
    <w:name w:val="Letterhead normal"/>
    <w:basedOn w:val="Letterheadbold"/>
    <w:qFormat/>
    <w:rsid w:val="00F132A0"/>
    <w:rPr>
      <w:b w:val="0"/>
    </w:rPr>
  </w:style>
  <w:style w:type="character" w:customStyle="1" w:styleId="Overskrift3Tegn">
    <w:name w:val="Overskrift 3 Tegn"/>
    <w:basedOn w:val="Standardskrifttypeiafsnit"/>
    <w:link w:val="Overskrift3"/>
    <w:rsid w:val="00DA3CF7"/>
    <w:rPr>
      <w:rFonts w:asciiTheme="majorHAnsi" w:eastAsiaTheme="majorEastAsia" w:hAnsiTheme="majorHAnsi" w:cstheme="majorBidi"/>
      <w:b/>
      <w:bCs/>
      <w:color w:val="74BC3E" w:themeColor="accent1"/>
      <w:sz w:val="18"/>
      <w:lang w:val="da-DK"/>
    </w:rPr>
  </w:style>
  <w:style w:type="paragraph" w:customStyle="1" w:styleId="Adresse-overskrift">
    <w:name w:val="Adresse - overskrift"/>
    <w:basedOn w:val="Normal"/>
    <w:qFormat/>
    <w:rsid w:val="00972C40"/>
    <w:pPr>
      <w:tabs>
        <w:tab w:val="right" w:pos="6797"/>
      </w:tabs>
    </w:pPr>
    <w:rPr>
      <w:caps/>
      <w:sz w:val="18"/>
    </w:rPr>
  </w:style>
  <w:style w:type="paragraph" w:customStyle="1" w:styleId="adresse">
    <w:name w:val="adresse"/>
    <w:basedOn w:val="Adresse-overskrift"/>
    <w:next w:val="Normal"/>
    <w:qFormat/>
    <w:rsid w:val="00DA3CF7"/>
    <w:rPr>
      <w:rFonts w:cs="Verdana"/>
      <w:szCs w:val="18"/>
    </w:rPr>
  </w:style>
  <w:style w:type="character" w:styleId="Sidetal">
    <w:name w:val="page number"/>
    <w:basedOn w:val="Standardskrifttypeiafsnit"/>
    <w:rsid w:val="00624359"/>
  </w:style>
  <w:style w:type="paragraph" w:customStyle="1" w:styleId="Overskrift21">
    <w:name w:val="Overskrift 21"/>
    <w:basedOn w:val="Overskrift2"/>
    <w:link w:val="Heading2Tegn"/>
    <w:qFormat/>
    <w:rsid w:val="00FD6289"/>
  </w:style>
  <w:style w:type="character" w:customStyle="1" w:styleId="Heading2Tegn">
    <w:name w:val="Heading 2 Tegn"/>
    <w:basedOn w:val="Overskrift2Tegn"/>
    <w:link w:val="Overskrift21"/>
    <w:rsid w:val="00FD6289"/>
    <w:rPr>
      <w:rFonts w:ascii="Arial Narrow" w:eastAsiaTheme="majorEastAsia" w:hAnsi="Arial Narrow" w:cstheme="majorBidi"/>
      <w:b/>
      <w:bCs/>
      <w:caps/>
      <w:color w:val="000000" w:themeColor="text1"/>
      <w:sz w:val="22"/>
      <w:szCs w:val="26"/>
      <w:lang w:val="da-DK"/>
    </w:rPr>
  </w:style>
  <w:style w:type="character" w:styleId="Hyperlink">
    <w:name w:val="Hyperlink"/>
    <w:basedOn w:val="Standardskrifttypeiafsnit"/>
    <w:unhideWhenUsed/>
    <w:rsid w:val="00DC0545"/>
    <w:rPr>
      <w:color w:val="000000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DC05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569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onasem/Library/Group%20Containers/UBF8T346G9.Office/User%20Content.localized/Templates.localized/Standard_notat.dotx" TargetMode="External"/></Relationships>
</file>

<file path=word/theme/theme1.xml><?xml version="1.0" encoding="utf-8"?>
<a:theme xmlns:a="http://schemas.openxmlformats.org/drawingml/2006/main" name="Office Theme">
  <a:themeElements>
    <a:clrScheme name="Kea forskellige">
      <a:dk1>
        <a:sysClr val="windowText" lastClr="000000"/>
      </a:dk1>
      <a:lt1>
        <a:sysClr val="window" lastClr="FFFFFF"/>
      </a:lt1>
      <a:dk2>
        <a:srgbClr val="252527"/>
      </a:dk2>
      <a:lt2>
        <a:srgbClr val="EEECE1"/>
      </a:lt2>
      <a:accent1>
        <a:srgbClr val="74BC3E"/>
      </a:accent1>
      <a:accent2>
        <a:srgbClr val="F47E28"/>
      </a:accent2>
      <a:accent3>
        <a:srgbClr val="E93439"/>
      </a:accent3>
      <a:accent4>
        <a:srgbClr val="252527"/>
      </a:accent4>
      <a:accent5>
        <a:srgbClr val="A9D684"/>
      </a:accent5>
      <a:accent6>
        <a:srgbClr val="FAAF76"/>
      </a:accent6>
      <a:hlink>
        <a:srgbClr val="000000"/>
      </a:hlink>
      <a:folHlink>
        <a:srgbClr val="40404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B3BBBE4CA78FC4F8CA27E388B62BD3E" ma:contentTypeVersion="2" ma:contentTypeDescription="Opret et nyt dokument." ma:contentTypeScope="" ma:versionID="c0cf5cbd3f582ea70d625ab30f4ff049">
  <xsd:schema xmlns:xsd="http://www.w3.org/2001/XMLSchema" xmlns:xs="http://www.w3.org/2001/XMLSchema" xmlns:p="http://schemas.microsoft.com/office/2006/metadata/properties" xmlns:ns2="028c98b9-9069-4443-a2b2-31f745bdf0c6" targetNamespace="http://schemas.microsoft.com/office/2006/metadata/properties" ma:root="true" ma:fieldsID="c2359ec9b76b2d407dc73f30c6270758" ns2:_="">
    <xsd:import namespace="028c98b9-9069-4443-a2b2-31f745bdf0c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8c98b9-9069-4443-a2b2-31f745bdf0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dhol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C6C5FB5-29D9-41AC-94DC-47097B3D8EC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5D729CE-57C5-4040-A3E6-442E0248B9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28c98b9-9069-4443-a2b2-31f745bdf0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F48541F-DA1F-4767-A2B5-3D72AC8E722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9266679-1D0B-4F3B-998F-5ED706527A4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Standard_notat.dotx</Template>
  <TotalTime>7</TotalTime>
  <Pages>9</Pages>
  <Words>36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CPH Servicecenter</Company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Jonas Ejby Madvig</cp:lastModifiedBy>
  <cp:revision>1</cp:revision>
  <cp:lastPrinted>2011-11-29T15:18:00Z</cp:lastPrinted>
  <dcterms:created xsi:type="dcterms:W3CDTF">2022-06-14T21:57:00Z</dcterms:created>
  <dcterms:modified xsi:type="dcterms:W3CDTF">2022-06-14T22:07:00Z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0x010100CB3BBBE4CA78FC4F8CA27E388B62BD3E</vt:lpwstr>
  </property>
</Properties>
</file>